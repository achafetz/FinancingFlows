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42" w:rsidRDefault="00960242" w:rsidP="00F6160E">
      <w:pPr>
        <w:tabs>
          <w:tab w:val="left" w:pos="8460"/>
        </w:tabs>
      </w:pPr>
      <w:r>
        <w:t>Figure 1</w:t>
      </w:r>
      <w:r w:rsidR="00F6160E">
        <w:tab/>
        <w:t>6/</w:t>
      </w:r>
      <w:r w:rsidR="00E053A1">
        <w:t>22</w:t>
      </w:r>
      <w:r w:rsidR="00F6160E">
        <w:t>/15</w:t>
      </w:r>
    </w:p>
    <w:p w:rsidR="004671BB" w:rsidRDefault="00470FC4">
      <w:r w:rsidRPr="00470FC4">
        <w:rPr>
          <w:noProof/>
        </w:rPr>
        <w:drawing>
          <wp:inline distT="0" distB="0" distL="0" distR="0" wp14:anchorId="1AC68E2C" wp14:editId="4E48DB77">
            <wp:extent cx="5913070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1"/>
                    <a:stretch/>
                  </pic:blipFill>
                  <pic:spPr bwMode="auto">
                    <a:xfrm>
                      <a:off x="0" y="0"/>
                      <a:ext cx="591307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242" w:rsidRDefault="00960242">
      <w:r>
        <w:br w:type="page"/>
      </w:r>
      <w:r w:rsidR="00ED2165">
        <w:lastRenderedPageBreak/>
        <w:t xml:space="preserve"> </w:t>
      </w:r>
    </w:p>
    <w:p w:rsidR="00960242" w:rsidRDefault="00960242">
      <w:r>
        <w:t>Figure 2</w:t>
      </w:r>
      <w:r w:rsidR="00A946EC">
        <w:t>a</w:t>
      </w:r>
    </w:p>
    <w:p w:rsidR="00960242" w:rsidRDefault="00A946EC">
      <w:r w:rsidRPr="00A946EC">
        <w:rPr>
          <w:noProof/>
        </w:rPr>
        <w:drawing>
          <wp:inline distT="0" distB="0" distL="0" distR="0" wp14:anchorId="01389960" wp14:editId="7360ACFF">
            <wp:extent cx="5276850" cy="7504602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36"/>
                    <a:stretch/>
                  </pic:blipFill>
                  <pic:spPr bwMode="auto">
                    <a:xfrm>
                      <a:off x="0" y="0"/>
                      <a:ext cx="5277123" cy="75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1CE" w:rsidRDefault="00ED51CE"/>
    <w:p w:rsidR="00A946EC" w:rsidRDefault="00A946EC">
      <w:r>
        <w:t>Figure 2b</w:t>
      </w:r>
    </w:p>
    <w:p w:rsidR="00AF21D8" w:rsidRDefault="00AF21D8"/>
    <w:p w:rsidR="00AF21D8" w:rsidRDefault="004C0304">
      <w:r w:rsidRPr="004C0304">
        <w:drawing>
          <wp:inline distT="0" distB="0" distL="0" distR="0" wp14:anchorId="53301751" wp14:editId="76FB6BE5">
            <wp:extent cx="6473622" cy="3971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22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14" w:rsidRDefault="00867714"/>
    <w:p w:rsidR="004C0304" w:rsidRDefault="004C0304"/>
    <w:p w:rsidR="004C0304" w:rsidRDefault="004C0304"/>
    <w:p w:rsidR="004C0304" w:rsidRDefault="004C0304"/>
    <w:p w:rsidR="004C0304" w:rsidRDefault="004C0304"/>
    <w:p w:rsidR="004C0304" w:rsidRDefault="004C0304"/>
    <w:p w:rsidR="004C0304" w:rsidRDefault="004C0304"/>
    <w:p w:rsidR="004C0304" w:rsidRDefault="004C0304"/>
    <w:p w:rsidR="004C0304" w:rsidRDefault="004C0304"/>
    <w:p w:rsidR="004C0304" w:rsidRDefault="004C0304"/>
    <w:p w:rsidR="004C0304" w:rsidRDefault="004C0304">
      <w:bookmarkStart w:id="0" w:name="_GoBack"/>
      <w:bookmarkEnd w:id="0"/>
    </w:p>
    <w:p w:rsidR="00AF21D8" w:rsidRDefault="00AF21D8">
      <w:r>
        <w:lastRenderedPageBreak/>
        <w:t>Figure 2 (ALT)</w:t>
      </w:r>
    </w:p>
    <w:p w:rsidR="00A946EC" w:rsidRDefault="001E6B91">
      <w:r w:rsidRPr="001E6B91">
        <w:rPr>
          <w:noProof/>
        </w:rPr>
        <w:drawing>
          <wp:inline distT="0" distB="0" distL="0" distR="0">
            <wp:extent cx="6200775" cy="6200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0"/>
                    <a:stretch/>
                  </pic:blipFill>
                  <pic:spPr bwMode="auto">
                    <a:xfrm>
                      <a:off x="0" y="0"/>
                      <a:ext cx="62007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6B91">
        <w:t xml:space="preserve"> </w:t>
      </w:r>
      <w:r w:rsidR="00A946EC">
        <w:br w:type="page"/>
      </w:r>
    </w:p>
    <w:p w:rsidR="00ED51CE" w:rsidRDefault="00ED51CE">
      <w:r>
        <w:lastRenderedPageBreak/>
        <w:t>Figure 3</w:t>
      </w:r>
      <w:r w:rsidR="00554164">
        <w:t>a</w:t>
      </w:r>
      <w:r w:rsidR="000E1BD9">
        <w:t xml:space="preserve"> (LDCs)</w:t>
      </w:r>
    </w:p>
    <w:p w:rsidR="00ED51CE" w:rsidRDefault="00766D56">
      <w:r w:rsidRPr="00766D56">
        <w:rPr>
          <w:noProof/>
        </w:rPr>
        <w:drawing>
          <wp:inline distT="0" distB="0" distL="0" distR="0" wp14:anchorId="7C3FB814" wp14:editId="3385DD9D">
            <wp:extent cx="6143625" cy="62379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11"/>
                    <a:stretch/>
                  </pic:blipFill>
                  <pic:spPr bwMode="auto">
                    <a:xfrm>
                      <a:off x="0" y="0"/>
                      <a:ext cx="6143625" cy="62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1CE" w:rsidRDefault="00ED51CE"/>
    <w:p w:rsidR="00766D56" w:rsidRDefault="00766D56"/>
    <w:p w:rsidR="00766D56" w:rsidRDefault="00766D56"/>
    <w:p w:rsidR="00766D56" w:rsidRDefault="00766D56"/>
    <w:p w:rsidR="00766D56" w:rsidRDefault="00766D56"/>
    <w:p w:rsidR="00470FC4" w:rsidRDefault="00554164">
      <w:r>
        <w:lastRenderedPageBreak/>
        <w:t>Figure 3b</w:t>
      </w:r>
      <w:r w:rsidR="000E1BD9">
        <w:t xml:space="preserve"> (Resource Dependent)</w:t>
      </w:r>
    </w:p>
    <w:p w:rsidR="00554164" w:rsidRDefault="00766D56">
      <w:pPr>
        <w:sectPr w:rsidR="005541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66D56">
        <w:rPr>
          <w:noProof/>
        </w:rPr>
        <w:drawing>
          <wp:inline distT="0" distB="0" distL="0" distR="0" wp14:anchorId="5F82C84B" wp14:editId="374AC980">
            <wp:extent cx="6370059" cy="6791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7"/>
                    <a:stretch/>
                  </pic:blipFill>
                  <pic:spPr bwMode="auto">
                    <a:xfrm>
                      <a:off x="0" y="0"/>
                      <a:ext cx="6375265" cy="67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012" w:rsidRDefault="00470FC4">
      <w:r>
        <w:lastRenderedPageBreak/>
        <w:t>Figure 4</w:t>
      </w:r>
    </w:p>
    <w:p w:rsidR="00676012" w:rsidRDefault="00676012">
      <w:pPr>
        <w:sectPr w:rsidR="00676012" w:rsidSect="00ED51C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676012">
        <w:rPr>
          <w:noProof/>
        </w:rPr>
        <w:drawing>
          <wp:inline distT="0" distB="0" distL="0" distR="0">
            <wp:extent cx="6225246" cy="4791075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46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E" w:rsidRDefault="004C08D8">
      <w:r>
        <w:lastRenderedPageBreak/>
        <w:t>Appendix Figure A1</w:t>
      </w:r>
    </w:p>
    <w:p w:rsidR="004C08D8" w:rsidRDefault="00AF21D8">
      <w:r w:rsidRPr="00AF21D8">
        <w:rPr>
          <w:noProof/>
        </w:rPr>
        <w:drawing>
          <wp:inline distT="0" distB="0" distL="0" distR="0" wp14:anchorId="712C5A26" wp14:editId="4D8B69ED">
            <wp:extent cx="6549781" cy="240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781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E" w:rsidRDefault="00ED51CE"/>
    <w:p w:rsidR="00960242" w:rsidRDefault="00960242"/>
    <w:sectPr w:rsidR="00960242" w:rsidSect="004C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0E" w:rsidRDefault="00F6160E" w:rsidP="00F6160E">
      <w:pPr>
        <w:spacing w:after="0"/>
      </w:pPr>
      <w:r>
        <w:separator/>
      </w:r>
    </w:p>
  </w:endnote>
  <w:endnote w:type="continuationSeparator" w:id="0">
    <w:p w:rsidR="00F6160E" w:rsidRDefault="00F6160E" w:rsidP="00F61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0E" w:rsidRDefault="00F6160E" w:rsidP="00F6160E">
      <w:pPr>
        <w:spacing w:after="0"/>
      </w:pPr>
      <w:r>
        <w:separator/>
      </w:r>
    </w:p>
  </w:footnote>
  <w:footnote w:type="continuationSeparator" w:id="0">
    <w:p w:rsidR="00F6160E" w:rsidRDefault="00F6160E" w:rsidP="00F616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42"/>
    <w:rsid w:val="000E1BD9"/>
    <w:rsid w:val="001E6B91"/>
    <w:rsid w:val="002B53CA"/>
    <w:rsid w:val="004671BB"/>
    <w:rsid w:val="00470FC4"/>
    <w:rsid w:val="004C0304"/>
    <w:rsid w:val="004C08D8"/>
    <w:rsid w:val="00554164"/>
    <w:rsid w:val="00676012"/>
    <w:rsid w:val="00713F42"/>
    <w:rsid w:val="00766D56"/>
    <w:rsid w:val="00867714"/>
    <w:rsid w:val="00960242"/>
    <w:rsid w:val="00A946EC"/>
    <w:rsid w:val="00AF21D8"/>
    <w:rsid w:val="00E053A1"/>
    <w:rsid w:val="00ED2165"/>
    <w:rsid w:val="00ED51CE"/>
    <w:rsid w:val="00F6160E"/>
    <w:rsid w:val="00F7793E"/>
    <w:rsid w:val="00F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2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6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160E"/>
  </w:style>
  <w:style w:type="paragraph" w:styleId="Footer">
    <w:name w:val="footer"/>
    <w:basedOn w:val="Normal"/>
    <w:link w:val="FooterChar"/>
    <w:uiPriority w:val="99"/>
    <w:unhideWhenUsed/>
    <w:rsid w:val="00F616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1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2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6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160E"/>
  </w:style>
  <w:style w:type="paragraph" w:styleId="Footer">
    <w:name w:val="footer"/>
    <w:basedOn w:val="Normal"/>
    <w:link w:val="FooterChar"/>
    <w:uiPriority w:val="99"/>
    <w:unhideWhenUsed/>
    <w:rsid w:val="00F616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D79982F2</Template>
  <TotalTime>1662</TotalTime>
  <Pages>8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USAID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Chafetz, Aaron H. (E3/PLC/SPE)</dc:creator>
  <cp:lastModifiedBy>Chafetz, Aaron H. (E3/PLC/SPE)</cp:lastModifiedBy>
  <cp:revision>10</cp:revision>
  <cp:lastPrinted>2015-06-22T17:40:00Z</cp:lastPrinted>
  <dcterms:created xsi:type="dcterms:W3CDTF">2015-06-17T21:18:00Z</dcterms:created>
  <dcterms:modified xsi:type="dcterms:W3CDTF">2015-06-22T20:59:00Z</dcterms:modified>
</cp:coreProperties>
</file>